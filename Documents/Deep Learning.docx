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24F36" w14:textId="4DE3AF70" w:rsidR="009A1742" w:rsidRDefault="0027002A" w:rsidP="0027002A">
      <w:pPr>
        <w:pStyle w:val="Titel"/>
      </w:pPr>
      <w:r>
        <w:t>Deep Learning</w:t>
      </w:r>
    </w:p>
    <w:p w14:paraId="273E123F" w14:textId="54AF27C0" w:rsidR="0027002A" w:rsidRDefault="0027002A" w:rsidP="0027002A">
      <w:pPr>
        <w:pStyle w:val="berschrift1"/>
      </w:pPr>
      <w:r>
        <w:t>Was ist Deep Learning?</w:t>
      </w:r>
    </w:p>
    <w:p w14:paraId="5E94CD36" w14:textId="40A8701A" w:rsidR="0027002A" w:rsidRDefault="0027002A" w:rsidP="0027002A">
      <w:pPr>
        <w:rPr>
          <w:lang w:val="de-DE"/>
        </w:rPr>
      </w:pPr>
      <w:r w:rsidRPr="0027002A">
        <w:rPr>
          <w:lang w:val="de-DE"/>
        </w:rPr>
        <w:t>Deep Learning ist eine Unte</w:t>
      </w:r>
      <w:r>
        <w:rPr>
          <w:lang w:val="de-DE"/>
        </w:rPr>
        <w:t>rart des Maschinen Lernens. Hierbei lernt ein Deep Learning Modell die Klassifizierung direkt aus Bildern, oder anderen Dateien. Aus den gewonnenen und klassifizierten Daten heraus werden dann weitere Aufgaben eingeleitet. Üblicherweise wird Deep Learning durch ein sogenanntes Neurales Netzwerk durchgeführt.</w:t>
      </w:r>
    </w:p>
    <w:p w14:paraId="18E16DF0" w14:textId="6CE80BB9" w:rsidR="0027002A" w:rsidRDefault="0027002A" w:rsidP="0027002A">
      <w:pPr>
        <w:rPr>
          <w:lang w:val="de-DE"/>
        </w:rPr>
      </w:pPr>
      <w:r>
        <w:rPr>
          <w:lang w:val="de-DE"/>
        </w:rPr>
        <w:t>Der Begriff "Deep" aus Deep Learning bezieht sich dabei auf die "Tiefe" des Netzwerkes, also der Anzahl der Ebenen. Deep Learning Netzwerke können mehrere hundert Ebenen tief werden mit der Zeit.</w:t>
      </w:r>
    </w:p>
    <w:p w14:paraId="1D16B51D" w14:textId="43C3DDBE" w:rsidR="0027002A" w:rsidRDefault="0027002A" w:rsidP="0027002A">
      <w:pPr>
        <w:rPr>
          <w:lang w:val="de-DE"/>
        </w:rPr>
      </w:pPr>
      <w:r>
        <w:rPr>
          <w:lang w:val="de-DE"/>
        </w:rPr>
        <w:t xml:space="preserve">Da unsere Aufgabe darin besteht, aus Fotos von Stoppuhren die korrespondierende Zeit </w:t>
      </w:r>
      <w:r w:rsidR="00BA0E96">
        <w:rPr>
          <w:lang w:val="de-DE"/>
        </w:rPr>
        <w:t>korrekt abzulesen und zu speichern, bietet sich hierbei dieses Modell an. Es können Fotos in die App mit dem Neuralen Netzwerk geladen werden, und das Neurale Netzwerk gibt dann mit einer gewissen Wahrscheinlichkeit die abgelesenen Werte korrekt an das Programm als String weiter und können dort verarbeitet werden.</w:t>
      </w:r>
    </w:p>
    <w:p w14:paraId="1B57EE0D" w14:textId="1E9D4DB9" w:rsidR="005F1F24" w:rsidRDefault="00DD31E3" w:rsidP="0027002A">
      <w:pPr>
        <w:rPr>
          <w:lang w:val="de-DE"/>
        </w:rPr>
      </w:pPr>
      <w:r w:rsidRPr="00DD31E3">
        <w:rPr>
          <w:lang w:val="de-DE"/>
        </w:rPr>
        <w:t>Deep Learning neurale Netzwerke benötige</w:t>
      </w:r>
      <w:r>
        <w:rPr>
          <w:lang w:val="de-DE"/>
        </w:rPr>
        <w:t>n aufwendig berechnete Modelle und viele Daten als Input um die Fehlertoleranz zu erhöhen und die Tiefe zu erweitern.</w:t>
      </w:r>
    </w:p>
    <w:p w14:paraId="13BB7D97" w14:textId="22B42C2C" w:rsidR="00C33327" w:rsidRPr="00DD31E3" w:rsidRDefault="00C33327" w:rsidP="0027002A">
      <w:pPr>
        <w:rPr>
          <w:lang w:val="de-DE"/>
        </w:rPr>
      </w:pPr>
      <w:r>
        <w:rPr>
          <w:lang w:val="de-DE"/>
        </w:rPr>
        <w:t>Hierbei könnte zum Beispiel "</w:t>
      </w:r>
      <w:r w:rsidRPr="00C33327">
        <w:rPr>
          <w:b/>
          <w:lang w:val="de-DE"/>
        </w:rPr>
        <w:t>Tensor Flow</w:t>
      </w:r>
      <w:r>
        <w:rPr>
          <w:b/>
          <w:lang w:val="de-DE"/>
        </w:rPr>
        <w:t>"</w:t>
      </w:r>
      <w:r>
        <w:rPr>
          <w:lang w:val="de-DE"/>
        </w:rPr>
        <w:t xml:space="preserve"> von der gleichnamigen Firma genutzt werden.</w:t>
      </w:r>
    </w:p>
    <w:p w14:paraId="2A19828A" w14:textId="139F20E7" w:rsidR="0027002A" w:rsidRPr="00036B13" w:rsidRDefault="00BA0E96" w:rsidP="00BA0E96">
      <w:pPr>
        <w:pStyle w:val="berschrift1"/>
        <w:rPr>
          <w:lang w:val="de-DE"/>
        </w:rPr>
      </w:pPr>
      <w:r w:rsidRPr="00036B13">
        <w:rPr>
          <w:lang w:val="de-DE"/>
        </w:rPr>
        <w:t>Alternative zum Deep Learning</w:t>
      </w:r>
    </w:p>
    <w:p w14:paraId="5ABDFE21" w14:textId="1179FA50" w:rsidR="00BA0E96" w:rsidRDefault="00BA0E96" w:rsidP="00BA0E96">
      <w:pPr>
        <w:rPr>
          <w:lang w:val="de-DE"/>
        </w:rPr>
      </w:pPr>
      <w:r>
        <w:rPr>
          <w:lang w:val="de-DE"/>
        </w:rPr>
        <w:t>Um die aufwendigen Neuralen Netzwerke zu umgehen, ist es auch denkbar, dass man stattdessen einen On Screen Reader nutzt, welcher ein geschossenes Foto am Handy auswertet.</w:t>
      </w:r>
    </w:p>
    <w:p w14:paraId="0F849340" w14:textId="52AC025E" w:rsidR="005F1F24" w:rsidRPr="00BA0E96" w:rsidRDefault="005F1F24" w:rsidP="00BA0E96">
      <w:pPr>
        <w:rPr>
          <w:lang w:val="de-DE"/>
        </w:rPr>
      </w:pPr>
      <w:r>
        <w:rPr>
          <w:lang w:val="de-DE"/>
        </w:rPr>
        <w:t>Hierbei könnte zum Beispiel die Python Bibliothek "</w:t>
      </w:r>
      <w:r w:rsidRPr="00C33327">
        <w:rPr>
          <w:b/>
          <w:lang w:val="de-DE"/>
        </w:rPr>
        <w:t>pytesseract</w:t>
      </w:r>
      <w:r>
        <w:rPr>
          <w:lang w:val="de-DE"/>
        </w:rPr>
        <w:t xml:space="preserve">" als </w:t>
      </w:r>
      <w:r w:rsidR="00B025C3" w:rsidRPr="00B025C3">
        <w:rPr>
          <w:i/>
          <w:lang w:val="de-DE"/>
        </w:rPr>
        <w:t>OnScreen Character Reader</w:t>
      </w:r>
      <w:r w:rsidR="00B025C3">
        <w:rPr>
          <w:lang w:val="de-DE"/>
        </w:rPr>
        <w:t xml:space="preserve"> (OCR)</w:t>
      </w:r>
      <w:r>
        <w:rPr>
          <w:lang w:val="de-DE"/>
        </w:rPr>
        <w:t xml:space="preserve"> genutzt werden, welche als Wrapper für Googles Tesseract fungiert.</w:t>
      </w:r>
    </w:p>
    <w:p w14:paraId="4D4C4E97" w14:textId="5837252A" w:rsidR="0027002A" w:rsidRPr="0027002A" w:rsidRDefault="0027002A">
      <w:pPr>
        <w:rPr>
          <w:lang w:val="de-DE"/>
        </w:rPr>
      </w:pPr>
      <w:r w:rsidRPr="0027002A">
        <w:rPr>
          <w:lang w:val="de-DE"/>
        </w:rPr>
        <w:br w:type="page"/>
      </w:r>
    </w:p>
    <w:p w14:paraId="5699907A" w14:textId="0DC6AF0E" w:rsidR="0027002A" w:rsidRPr="005F1F24" w:rsidRDefault="0027002A" w:rsidP="0027002A">
      <w:pPr>
        <w:pStyle w:val="berschrift1"/>
        <w:rPr>
          <w:lang w:val="de-DE"/>
        </w:rPr>
      </w:pPr>
      <w:r w:rsidRPr="005F1F24">
        <w:rPr>
          <w:lang w:val="de-DE"/>
        </w:rPr>
        <w:lastRenderedPageBreak/>
        <w:t>Quellen</w:t>
      </w:r>
    </w:p>
    <w:p w14:paraId="1A366303" w14:textId="3C55AAA6" w:rsidR="0027002A" w:rsidRDefault="00036B13" w:rsidP="0027002A">
      <w:pPr>
        <w:pStyle w:val="Listenabsatz"/>
        <w:numPr>
          <w:ilvl w:val="0"/>
          <w:numId w:val="1"/>
        </w:numPr>
      </w:pPr>
      <w:hyperlink r:id="rId7" w:history="1">
        <w:r w:rsidRPr="00881476">
          <w:rPr>
            <w:rStyle w:val="Hyperlink"/>
          </w:rPr>
          <w:t>https://de.mathworks.com/content/dam/mathworks/ebook/gated/80879v00_Deep_Learning_ebook.pdf</w:t>
        </w:r>
      </w:hyperlink>
    </w:p>
    <w:p w14:paraId="07CDEA5D" w14:textId="74F5E33B" w:rsidR="00036B13" w:rsidRDefault="00E87205" w:rsidP="00036B13">
      <w:pPr>
        <w:pStyle w:val="Listenabsatz"/>
        <w:numPr>
          <w:ilvl w:val="0"/>
          <w:numId w:val="1"/>
        </w:numPr>
      </w:pPr>
      <w:hyperlink r:id="rId8" w:history="1">
        <w:r w:rsidRPr="00881476">
          <w:rPr>
            <w:rStyle w:val="Hyperlink"/>
          </w:rPr>
          <w:t>https://www.tensorflow.org/learn</w:t>
        </w:r>
      </w:hyperlink>
    </w:p>
    <w:p w14:paraId="067D048E" w14:textId="77777777" w:rsidR="00E87205" w:rsidRPr="0027002A" w:rsidRDefault="00E87205" w:rsidP="00036B13">
      <w:pPr>
        <w:pStyle w:val="Listenabsatz"/>
        <w:numPr>
          <w:ilvl w:val="0"/>
          <w:numId w:val="1"/>
        </w:numPr>
      </w:pPr>
    </w:p>
    <w:sectPr w:rsidR="00E87205" w:rsidRPr="0027002A" w:rsidSect="002F5ADC">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AB383" w14:textId="77777777" w:rsidR="008C32E5" w:rsidRDefault="008C32E5" w:rsidP="003F3025">
      <w:pPr>
        <w:spacing w:after="0" w:line="240" w:lineRule="auto"/>
      </w:pPr>
      <w:r>
        <w:separator/>
      </w:r>
    </w:p>
  </w:endnote>
  <w:endnote w:type="continuationSeparator" w:id="0">
    <w:p w14:paraId="3502EE7E" w14:textId="77777777" w:rsidR="008C32E5" w:rsidRDefault="008C32E5" w:rsidP="003F3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51B6E" w14:textId="77777777" w:rsidR="004E2360" w:rsidRDefault="004E236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005579924"/>
        <w:docPartObj>
          <w:docPartGallery w:val="Page Numbers (Bottom of Page)"/>
          <w:docPartUnique/>
        </w:docPartObj>
      </w:sdtPr>
      <w:sdtEndPr>
        <w:rPr>
          <w:rFonts w:asciiTheme="minorHAnsi" w:eastAsiaTheme="minorHAnsi" w:hAnsiTheme="minorHAnsi" w:cstheme="minorBidi"/>
          <w:sz w:val="22"/>
          <w:szCs w:val="22"/>
        </w:rPr>
      </w:sdtEndPr>
      <w:sdtContent>
        <w:tr w:rsidR="003F3025" w14:paraId="00E46729" w14:textId="77777777">
          <w:trPr>
            <w:trHeight w:val="727"/>
          </w:trPr>
          <w:tc>
            <w:tcPr>
              <w:tcW w:w="4000" w:type="pct"/>
              <w:tcBorders>
                <w:right w:val="triple" w:sz="4" w:space="0" w:color="4472C4" w:themeColor="accent1"/>
              </w:tcBorders>
            </w:tcPr>
            <w:p w14:paraId="76DEFAE6" w14:textId="77777777" w:rsidR="003F3025" w:rsidRDefault="003F3025">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634C4AF4" w14:textId="77777777" w:rsidR="003F3025" w:rsidRDefault="003F3025">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lang w:val="de-DE"/>
                </w:rPr>
                <w:t>2</w:t>
              </w:r>
              <w:r>
                <w:fldChar w:fldCharType="end"/>
              </w:r>
            </w:p>
          </w:tc>
        </w:tr>
      </w:sdtContent>
    </w:sdt>
  </w:tbl>
  <w:p w14:paraId="55562E50" w14:textId="77777777" w:rsidR="003F3025" w:rsidRDefault="003F302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AD366" w14:textId="77777777" w:rsidR="004E2360" w:rsidRDefault="004E236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D2D66" w14:textId="77777777" w:rsidR="008C32E5" w:rsidRDefault="008C32E5" w:rsidP="003F3025">
      <w:pPr>
        <w:spacing w:after="0" w:line="240" w:lineRule="auto"/>
      </w:pPr>
      <w:r>
        <w:separator/>
      </w:r>
    </w:p>
  </w:footnote>
  <w:footnote w:type="continuationSeparator" w:id="0">
    <w:p w14:paraId="04A0F93D" w14:textId="77777777" w:rsidR="008C32E5" w:rsidRDefault="008C32E5" w:rsidP="003F30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78FCC" w14:textId="77777777" w:rsidR="004E2360" w:rsidRDefault="004E236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DED21" w14:textId="77777777" w:rsidR="0027002A" w:rsidRPr="0027002A" w:rsidRDefault="0027002A" w:rsidP="0027002A">
    <w:pPr>
      <w:tabs>
        <w:tab w:val="left" w:leader="dot" w:pos="3119"/>
      </w:tabs>
      <w:rPr>
        <w:rFonts w:cs="Arial"/>
        <w:lang w:val="de-DE" w:eastAsia="de-DE"/>
      </w:rPr>
    </w:pPr>
    <w:r w:rsidRPr="0027002A">
      <w:rPr>
        <w:rFonts w:cs="Arial"/>
        <w:lang w:val="de-DE" w:eastAsia="de-DE"/>
      </w:rPr>
      <w:t>Gurjit Kaur, Lorenz Hankel, Maria Siegmann, Gökmen Demir, Alexander Jetke</w:t>
    </w:r>
  </w:p>
  <w:p w14:paraId="2391F34A" w14:textId="6367193B" w:rsidR="003F3025" w:rsidRDefault="003F3025">
    <w:pPr>
      <w:pStyle w:val="Kopfzeile"/>
    </w:pPr>
    <w:r>
      <w:t>F</w:t>
    </w:r>
    <w:r w:rsidR="002B2E19">
      <w:t>A</w:t>
    </w:r>
    <w:r>
      <w:t>-B-01</w:t>
    </w:r>
    <w:r w:rsidR="004E2360">
      <w:tab/>
    </w:r>
    <w:r>
      <w:tab/>
    </w:r>
    <w:r w:rsidR="0032304D">
      <w:rPr>
        <w:lang w:val="de-DE"/>
      </w:rPr>
      <w:fldChar w:fldCharType="begin"/>
    </w:r>
    <w:r w:rsidR="0032304D">
      <w:rPr>
        <w:lang w:val="de-DE"/>
      </w:rPr>
      <w:instrText xml:space="preserve"> TIME \@ "dd.MM.yyyy" </w:instrText>
    </w:r>
    <w:r w:rsidR="0032304D">
      <w:rPr>
        <w:lang w:val="de-DE"/>
      </w:rPr>
      <w:fldChar w:fldCharType="separate"/>
    </w:r>
    <w:r w:rsidR="00036B13">
      <w:rPr>
        <w:noProof/>
        <w:lang w:val="de-DE"/>
      </w:rPr>
      <w:t>20.10.2022</w:t>
    </w:r>
    <w:r w:rsidR="0032304D">
      <w:rPr>
        <w:lang w:val="de-DE"/>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03668" w14:textId="77777777" w:rsidR="004E2360" w:rsidRDefault="004E236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430EF"/>
    <w:multiLevelType w:val="hybridMultilevel"/>
    <w:tmpl w:val="FF308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4872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02A"/>
    <w:rsid w:val="00036B13"/>
    <w:rsid w:val="0027002A"/>
    <w:rsid w:val="002B2E19"/>
    <w:rsid w:val="002F5ADC"/>
    <w:rsid w:val="0032304D"/>
    <w:rsid w:val="00363E1B"/>
    <w:rsid w:val="003F3025"/>
    <w:rsid w:val="003F5A7C"/>
    <w:rsid w:val="004E2360"/>
    <w:rsid w:val="005F1F24"/>
    <w:rsid w:val="00647D48"/>
    <w:rsid w:val="008C32E5"/>
    <w:rsid w:val="009748A4"/>
    <w:rsid w:val="009A1742"/>
    <w:rsid w:val="00B025C3"/>
    <w:rsid w:val="00BA0E96"/>
    <w:rsid w:val="00C214DB"/>
    <w:rsid w:val="00C33327"/>
    <w:rsid w:val="00DD31E3"/>
    <w:rsid w:val="00E87205"/>
    <w:rsid w:val="00F64E0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56AD8"/>
  <w15:chartTrackingRefBased/>
  <w15:docId w15:val="{65E03626-874A-48E9-94F8-600B13907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700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F3025"/>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F3025"/>
  </w:style>
  <w:style w:type="paragraph" w:styleId="Fuzeile">
    <w:name w:val="footer"/>
    <w:basedOn w:val="Standard"/>
    <w:link w:val="FuzeileZchn"/>
    <w:uiPriority w:val="99"/>
    <w:unhideWhenUsed/>
    <w:rsid w:val="003F3025"/>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F3025"/>
  </w:style>
  <w:style w:type="character" w:customStyle="1" w:styleId="berschrift1Zchn">
    <w:name w:val="Überschrift 1 Zchn"/>
    <w:basedOn w:val="Absatz-Standardschriftart"/>
    <w:link w:val="berschrift1"/>
    <w:uiPriority w:val="9"/>
    <w:rsid w:val="0027002A"/>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2700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7002A"/>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27002A"/>
    <w:pPr>
      <w:ind w:left="720"/>
      <w:contextualSpacing/>
    </w:pPr>
  </w:style>
  <w:style w:type="character" w:styleId="Hyperlink">
    <w:name w:val="Hyperlink"/>
    <w:basedOn w:val="Absatz-Standardschriftart"/>
    <w:uiPriority w:val="99"/>
    <w:unhideWhenUsed/>
    <w:rsid w:val="00036B13"/>
    <w:rPr>
      <w:color w:val="0563C1" w:themeColor="hyperlink"/>
      <w:u w:val="single"/>
    </w:rPr>
  </w:style>
  <w:style w:type="character" w:styleId="NichtaufgelsteErwhnung">
    <w:name w:val="Unresolved Mention"/>
    <w:basedOn w:val="Absatz-Standardschriftart"/>
    <w:uiPriority w:val="99"/>
    <w:semiHidden/>
    <w:unhideWhenUsed/>
    <w:rsid w:val="00036B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learn"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de.mathworks.com/content/dam/mathworks/ebook/gated/80879v00_Deep_Learning_ebook.pdf"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ren\OneDrive\Dokumente\Benutzerdefinierte%20Office-Vorlagen\OSZ%20IMT%20Vorlage%20v3.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OSZ IMT Vorlage v3.dotx</Template>
  <TotalTime>0</TotalTime>
  <Pages>2</Pages>
  <Words>280</Words>
  <Characters>1597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 Hankel</dc:creator>
  <cp:keywords/>
  <dc:description/>
  <cp:lastModifiedBy>FA-B 01 - Hankel, Lorenz</cp:lastModifiedBy>
  <cp:revision>8</cp:revision>
  <dcterms:created xsi:type="dcterms:W3CDTF">2022-10-20T13:34:00Z</dcterms:created>
  <dcterms:modified xsi:type="dcterms:W3CDTF">2022-10-20T14:25:00Z</dcterms:modified>
</cp:coreProperties>
</file>